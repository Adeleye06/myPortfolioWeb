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50"/>
        <w:gridCol w:w="2430"/>
        <w:gridCol w:w="11"/>
        <w:gridCol w:w="2599"/>
      </w:tblGrid>
      <w:tr w:rsidR="000930DE" w:rsidRPr="003D135F" w14:paraId="37A4A9DC" w14:textId="77777777" w:rsidTr="00BB74E5">
        <w:trPr>
          <w:trHeight w:val="1224"/>
        </w:trPr>
        <w:tc>
          <w:tcPr>
            <w:tcW w:w="7391" w:type="dxa"/>
            <w:gridSpan w:val="3"/>
            <w:tcBorders>
              <w:bottom w:val="single" w:sz="24" w:space="0" w:color="ACA8AA" w:themeColor="accent4"/>
            </w:tcBorders>
            <w:vAlign w:val="bottom"/>
          </w:tcPr>
          <w:p w14:paraId="1E361472" w14:textId="0476B032" w:rsidR="000930DE" w:rsidRPr="001D4099" w:rsidRDefault="00105D39" w:rsidP="003F1B98">
            <w:pPr>
              <w:pStyle w:val="Title"/>
            </w:pPr>
            <w:r>
              <w:t>ENOCH</w:t>
            </w:r>
          </w:p>
          <w:p w14:paraId="1BBB17E8" w14:textId="04523E8C" w:rsidR="000930DE" w:rsidRDefault="00105D39" w:rsidP="00AD79E9">
            <w:pPr>
              <w:pStyle w:val="Subtitle"/>
            </w:pPr>
            <w:r>
              <w:t>ADELEYE</w:t>
            </w:r>
          </w:p>
        </w:tc>
        <w:tc>
          <w:tcPr>
            <w:tcW w:w="2599" w:type="dxa"/>
            <w:tcBorders>
              <w:bottom w:val="single" w:sz="24" w:space="0" w:color="ACA8AA" w:themeColor="accent4"/>
            </w:tcBorders>
            <w:vAlign w:val="bottom"/>
          </w:tcPr>
          <w:p w14:paraId="7390E57C" w14:textId="33849746" w:rsidR="000930DE" w:rsidRPr="003D135F" w:rsidRDefault="00105D39" w:rsidP="003D135F">
            <w:pPr>
              <w:pStyle w:val="ContactInfo"/>
            </w:pPr>
            <w:r>
              <w:t>Lethbridge, AB</w:t>
            </w:r>
            <w:r w:rsidR="00AD79E9" w:rsidRPr="003D135F">
              <w:t xml:space="preserve"> </w:t>
            </w:r>
            <w:r w:rsidR="000524A9" w:rsidRPr="003D135F">
              <w:t xml:space="preserve">| </w:t>
            </w:r>
            <w:r w:rsidR="00AD79E9" w:rsidRPr="003D135F">
              <w:t xml:space="preserve"> </w:t>
            </w:r>
            <w:sdt>
              <w:sdtPr>
                <w:id w:val="75181023"/>
                <w:placeholder>
                  <w:docPart w:val="0D8098793DA148B3826D7219E09AF497"/>
                </w:placeholder>
                <w:temporary/>
                <w:showingPlcHdr/>
                <w15:appearance w15:val="hidden"/>
              </w:sdtPr>
              <w:sdtEndPr/>
              <w:sdtContent>
                <w:r w:rsidR="00AD79E9" w:rsidRPr="003D135F">
                  <w:t>www.greatsiteaddress.com</w:t>
                </w:r>
              </w:sdtContent>
            </w:sdt>
            <w:r w:rsidR="000930DE" w:rsidRPr="003D135F">
              <w:t xml:space="preserve"> </w:t>
            </w:r>
          </w:p>
          <w:p w14:paraId="18C0CDD2" w14:textId="1FD1EBC7" w:rsidR="000930DE" w:rsidRPr="003D135F" w:rsidRDefault="00105D39" w:rsidP="003D135F">
            <w:pPr>
              <w:pStyle w:val="ContactInfo"/>
            </w:pPr>
            <w:r>
              <w:t>+15878218474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r>
              <w:t>enochadeleye3@gmail.com</w:t>
            </w:r>
            <w:r w:rsidR="00AD79E9" w:rsidRPr="003D135F">
              <w:t xml:space="preserve"> </w:t>
            </w:r>
          </w:p>
        </w:tc>
      </w:tr>
      <w:tr w:rsidR="00EE1BCF" w:rsidRPr="00A30F99" w14:paraId="192956DA" w14:textId="77777777" w:rsidTr="00BB74E5">
        <w:trPr>
          <w:trHeight w:val="210"/>
        </w:trPr>
        <w:tc>
          <w:tcPr>
            <w:tcW w:w="4950" w:type="dxa"/>
            <w:tcBorders>
              <w:top w:val="single" w:sz="24" w:space="0" w:color="ACA8AA" w:themeColor="accent4"/>
            </w:tcBorders>
          </w:tcPr>
          <w:p w14:paraId="1811C322" w14:textId="77777777" w:rsidR="00EE1BCF" w:rsidRDefault="00A15EB2" w:rsidP="00F72A2D">
            <w:pPr>
              <w:pStyle w:val="Heading1"/>
            </w:pPr>
            <w:sdt>
              <w:sdtPr>
                <w:id w:val="1388774426"/>
                <w:placeholder>
                  <w:docPart w:val="A53AE0D6C7954C97BC7DFEBC6F293C94"/>
                </w:placeholder>
                <w:temporary/>
                <w:showingPlcHdr/>
                <w15:appearance w15:val="hidden"/>
              </w:sdtPr>
              <w:sdtEndPr/>
              <w:sdtContent>
                <w:r w:rsidR="00EE1BCF" w:rsidRPr="008D169E">
                  <w:t>Skills</w:t>
                </w:r>
              </w:sdtContent>
            </w:sdt>
          </w:p>
          <w:p w14:paraId="184C070C" w14:textId="77777777" w:rsidR="00EE1BCF" w:rsidRDefault="00EE1BCF" w:rsidP="00EE1BCF"/>
          <w:p w14:paraId="4BF6DD7D" w14:textId="77777777" w:rsidR="00EE1BCF" w:rsidRDefault="00EE1BCF" w:rsidP="00EE1BCF">
            <w:pPr>
              <w:pStyle w:val="ListParagraph"/>
              <w:numPr>
                <w:ilvl w:val="0"/>
                <w:numId w:val="5"/>
              </w:numPr>
            </w:pPr>
            <w:r>
              <w:t xml:space="preserve">HTML   </w:t>
            </w:r>
          </w:p>
          <w:p w14:paraId="7A703EED" w14:textId="77777777" w:rsidR="00EE1BCF" w:rsidRDefault="00EE1BCF" w:rsidP="00EE1BCF">
            <w:pPr>
              <w:pStyle w:val="ListParagraph"/>
              <w:numPr>
                <w:ilvl w:val="0"/>
                <w:numId w:val="5"/>
              </w:numPr>
            </w:pPr>
            <w:r>
              <w:t>CSS</w:t>
            </w:r>
          </w:p>
          <w:p w14:paraId="512203C0" w14:textId="3CAD3B76" w:rsidR="00EE1BCF" w:rsidRDefault="00EE1BCF" w:rsidP="00EE1BCF">
            <w:pPr>
              <w:pStyle w:val="ListParagraph"/>
              <w:numPr>
                <w:ilvl w:val="0"/>
                <w:numId w:val="5"/>
              </w:numPr>
            </w:pPr>
            <w:r>
              <w:t xml:space="preserve">JavaScript </w:t>
            </w:r>
          </w:p>
        </w:tc>
        <w:tc>
          <w:tcPr>
            <w:tcW w:w="5040" w:type="dxa"/>
            <w:gridSpan w:val="3"/>
            <w:tcBorders>
              <w:top w:val="single" w:sz="24" w:space="0" w:color="ACA8AA" w:themeColor="accent4"/>
            </w:tcBorders>
          </w:tcPr>
          <w:p w14:paraId="772E4592" w14:textId="77777777" w:rsidR="0012566A" w:rsidRDefault="0012566A" w:rsidP="0012566A"/>
          <w:p w14:paraId="7DD2BE63" w14:textId="1A939C91" w:rsidR="00EE1BCF" w:rsidRDefault="00EE1BCF" w:rsidP="00FA5B46">
            <w:pPr>
              <w:pStyle w:val="ListParagraph"/>
              <w:numPr>
                <w:ilvl w:val="0"/>
                <w:numId w:val="5"/>
              </w:numPr>
            </w:pPr>
            <w:r>
              <w:t>MongoDB</w:t>
            </w:r>
          </w:p>
          <w:p w14:paraId="1E7AC777" w14:textId="7B826504" w:rsidR="00EE1BCF" w:rsidRDefault="00EE1BCF" w:rsidP="00EE1BCF">
            <w:pPr>
              <w:pStyle w:val="ListParagraph"/>
              <w:numPr>
                <w:ilvl w:val="0"/>
                <w:numId w:val="5"/>
              </w:numPr>
            </w:pPr>
            <w:r>
              <w:t>NodeJS</w:t>
            </w:r>
            <w:r w:rsidR="0012566A">
              <w:t xml:space="preserve"> </w:t>
            </w:r>
          </w:p>
          <w:p w14:paraId="5C169EB7" w14:textId="77777777" w:rsidR="0012566A" w:rsidRDefault="00EE1BCF" w:rsidP="0012566A">
            <w:pPr>
              <w:pStyle w:val="ListParagraph"/>
              <w:numPr>
                <w:ilvl w:val="0"/>
                <w:numId w:val="5"/>
              </w:numPr>
            </w:pPr>
            <w:r>
              <w:t>Bootstrap</w:t>
            </w:r>
          </w:p>
          <w:p w14:paraId="5925C5FD" w14:textId="346998D9" w:rsidR="0012566A" w:rsidRPr="00EE1BCF" w:rsidRDefault="0012566A" w:rsidP="0012566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ExpressJS</w:t>
            </w:r>
            <w:proofErr w:type="spellEnd"/>
          </w:p>
        </w:tc>
      </w:tr>
      <w:tr w:rsidR="004D4E50" w14:paraId="57B91E25" w14:textId="77777777" w:rsidTr="00BB74E5">
        <w:trPr>
          <w:trHeight w:val="1584"/>
        </w:trPr>
        <w:tc>
          <w:tcPr>
            <w:tcW w:w="9990" w:type="dxa"/>
            <w:gridSpan w:val="4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AEEE137" w14:textId="77777777" w:rsidR="004D4E50" w:rsidRPr="008D169E" w:rsidRDefault="00A15EB2" w:rsidP="008D169E">
            <w:pPr>
              <w:pStyle w:val="Heading1"/>
            </w:pPr>
            <w:sdt>
              <w:sdtPr>
                <w:id w:val="689033138"/>
                <w:placeholder>
                  <w:docPart w:val="63D2E526FDDD4E8286C67E035762C39E"/>
                </w:placeholder>
                <w:temporary/>
                <w:showingPlcHdr/>
                <w15:appearance w15:val="hidden"/>
              </w:sdtPr>
              <w:sdtEndPr/>
              <w:sdtContent>
                <w:r w:rsidR="004D4E50" w:rsidRPr="003F1B98">
                  <w:t>Experience</w:t>
                </w:r>
              </w:sdtContent>
            </w:sdt>
          </w:p>
          <w:p w14:paraId="6942E3CE" w14:textId="62A66899" w:rsidR="00F62BAE" w:rsidRPr="00C35EF0" w:rsidRDefault="00EE1BCF" w:rsidP="003F1B98">
            <w:pPr>
              <w:pStyle w:val="Heading2"/>
            </w:pPr>
            <w:r>
              <w:t>Yelpcamp</w:t>
            </w:r>
          </w:p>
          <w:p w14:paraId="462A342C" w14:textId="584FB65A" w:rsidR="004D4E50" w:rsidRPr="003F1B98" w:rsidRDefault="00EE1BCF" w:rsidP="003F1B98">
            <w:pPr>
              <w:pStyle w:val="Heading3"/>
            </w:pPr>
            <w:r>
              <w:t>Personal Project</w:t>
            </w:r>
          </w:p>
          <w:p w14:paraId="5C2049C2" w14:textId="0B5B313F" w:rsidR="000524A9" w:rsidRPr="003F1B98" w:rsidRDefault="00EE1BCF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june – august 2023</w:t>
            </w:r>
          </w:p>
          <w:p w14:paraId="5DBA8625" w14:textId="7FE8C759" w:rsidR="004D4E50" w:rsidRDefault="00285995" w:rsidP="004D4E50">
            <w:r w:rsidRPr="00285995">
              <w:t>Designed and developed a responsive website using Bootstrap, HTML, CSS, and JavaScript for the front end, all within a Windows-based environment. Implemented a robust back end utilizing MongoDB, Node.js, and Express.js, seamlessly combining technologies in the same Windows-based environment to deliver a dynamic and user-friendly web experience.</w:t>
            </w:r>
          </w:p>
        </w:tc>
      </w:tr>
      <w:tr w:rsidR="000930DE" w14:paraId="7EAFD012" w14:textId="77777777" w:rsidTr="00BB74E5">
        <w:trPr>
          <w:trHeight w:val="279"/>
        </w:trPr>
        <w:tc>
          <w:tcPr>
            <w:tcW w:w="7391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C65013" w14:textId="70848E02" w:rsidR="00F62BAE" w:rsidRPr="00C35EF0" w:rsidRDefault="009754D6" w:rsidP="003F1B98">
            <w:pPr>
              <w:pStyle w:val="Heading2"/>
            </w:pPr>
            <w:r>
              <w:t>School Project</w:t>
            </w:r>
          </w:p>
          <w:p w14:paraId="19FAD28E" w14:textId="636853FE" w:rsidR="000930DE" w:rsidRPr="003F1B98" w:rsidRDefault="00465DB3" w:rsidP="003F1B98">
            <w:pPr>
              <w:pStyle w:val="Heading3"/>
            </w:pPr>
            <w:r>
              <w:t>Lethbridge College</w:t>
            </w:r>
          </w:p>
          <w:p w14:paraId="466C498F" w14:textId="7BFEC1C0" w:rsidR="000524A9" w:rsidRDefault="00350D18" w:rsidP="003F1B98">
            <w:pPr>
              <w:pStyle w:val="Heading4"/>
              <w:rPr>
                <w:caps/>
                <w:spacing w:val="10"/>
              </w:rPr>
            </w:pPr>
            <w:r>
              <w:rPr>
                <w:caps/>
                <w:spacing w:val="10"/>
              </w:rPr>
              <w:t>2023</w:t>
            </w:r>
          </w:p>
          <w:p w14:paraId="0C31C269" w14:textId="77777777" w:rsidR="00A15EB2" w:rsidRPr="00A15EB2" w:rsidRDefault="00A15EB2" w:rsidP="00A15EB2"/>
          <w:p w14:paraId="338D304F" w14:textId="77777777" w:rsidR="006D4618" w:rsidRPr="006D4618" w:rsidRDefault="006D4618" w:rsidP="006D4618"/>
          <w:p w14:paraId="3A56FC35" w14:textId="77777777" w:rsidR="00C35374" w:rsidRPr="00C35374" w:rsidRDefault="00C35374" w:rsidP="00C35374"/>
          <w:p w14:paraId="434EC0BA" w14:textId="411DA5F2" w:rsidR="000930DE" w:rsidRDefault="000930DE" w:rsidP="00D92978"/>
        </w:tc>
        <w:tc>
          <w:tcPr>
            <w:tcW w:w="2599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F4467E0" w14:textId="576F6208" w:rsidR="00F62BAE" w:rsidRPr="00C35EF0" w:rsidRDefault="0089026C" w:rsidP="003F1B98">
            <w:pPr>
              <w:pStyle w:val="Heading2"/>
            </w:pPr>
            <w:r>
              <w:t>SCHOOL Project</w:t>
            </w:r>
          </w:p>
          <w:p w14:paraId="3E51E114" w14:textId="2A72926D" w:rsidR="000930DE" w:rsidRDefault="00524FC7" w:rsidP="00A30F99">
            <w:pPr>
              <w:pStyle w:val="Heading3"/>
            </w:pPr>
            <w:r>
              <w:t>Lethbridge College</w:t>
            </w:r>
          </w:p>
          <w:p w14:paraId="66349AE6" w14:textId="153C7983" w:rsidR="000524A9" w:rsidRPr="00A66AFF" w:rsidRDefault="00524FC7" w:rsidP="00A30F99">
            <w:pPr>
              <w:pStyle w:val="Heading4"/>
            </w:pPr>
            <w:r>
              <w:t>2023</w:t>
            </w:r>
          </w:p>
          <w:p w14:paraId="0B275335" w14:textId="60F86A91" w:rsidR="000930DE" w:rsidRPr="00CE3B09" w:rsidRDefault="00C35374" w:rsidP="00AD79E9">
            <w:r>
              <w:t>I</w:t>
            </w:r>
            <w:r w:rsidR="00BF5962" w:rsidRPr="00BF5962">
              <w:t>mplemented C# functionality to create a program that generates hockey players while incorporating intelligent logic to ensure the prevention of duplicate play</w:t>
            </w:r>
            <w:r w:rsidR="002C7493">
              <w:t>er data.</w:t>
            </w:r>
          </w:p>
        </w:tc>
      </w:tr>
      <w:tr w:rsidR="00BB74E5" w14:paraId="7EAA3E62" w14:textId="77777777" w:rsidTr="00BB74E5">
        <w:trPr>
          <w:trHeight w:val="675"/>
        </w:trPr>
        <w:tc>
          <w:tcPr>
            <w:tcW w:w="9990" w:type="dxa"/>
            <w:gridSpan w:val="4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4E77170" w14:textId="77777777" w:rsidR="00BB74E5" w:rsidRPr="008D169E" w:rsidRDefault="00A15EB2" w:rsidP="008D169E">
            <w:pPr>
              <w:pStyle w:val="Heading1"/>
            </w:pPr>
            <w:sdt>
              <w:sdtPr>
                <w:id w:val="512038863"/>
                <w:placeholder>
                  <w:docPart w:val="EC230423F7A74F069BC030D238324429"/>
                </w:placeholder>
                <w:temporary/>
                <w:showingPlcHdr/>
                <w15:appearance w15:val="hidden"/>
              </w:sdtPr>
              <w:sdtEndPr/>
              <w:sdtContent>
                <w:r w:rsidR="00BB74E5" w:rsidRPr="008D169E">
                  <w:t>Education</w:t>
                </w:r>
              </w:sdtContent>
            </w:sdt>
          </w:p>
          <w:p w14:paraId="4DF7A69C" w14:textId="77777777" w:rsidR="00BB74E5" w:rsidRPr="00C35EF0" w:rsidRDefault="00BB74E5" w:rsidP="00A30F99">
            <w:pPr>
              <w:pStyle w:val="Heading2"/>
            </w:pPr>
            <w:r>
              <w:t>DIPLOMA, COMPUTER INFORMATION TECHNOLOGY</w:t>
            </w:r>
          </w:p>
          <w:p w14:paraId="30BF8F1B" w14:textId="77777777" w:rsidR="00BB74E5" w:rsidRDefault="00BB74E5" w:rsidP="00A30F99">
            <w:pPr>
              <w:pStyle w:val="Heading3"/>
            </w:pPr>
            <w:r>
              <w:t>Lethbridge College</w:t>
            </w:r>
          </w:p>
          <w:p w14:paraId="3FE1CFE2" w14:textId="77777777" w:rsidR="00BB74E5" w:rsidRDefault="00BB74E5" w:rsidP="00A30F99">
            <w:pPr>
              <w:pStyle w:val="Heading4"/>
            </w:pPr>
            <w:r>
              <w:t>JUNE 2024</w:t>
            </w:r>
          </w:p>
          <w:p w14:paraId="3DA8435C" w14:textId="77777777" w:rsidR="00C7652D" w:rsidRDefault="00C7652D" w:rsidP="00C7652D">
            <w:pPr>
              <w:pStyle w:val="ListBullet"/>
            </w:pPr>
            <w:r>
              <w:t>Honor’s List: Fall 2022</w:t>
            </w:r>
          </w:p>
          <w:p w14:paraId="7B2CE5F4" w14:textId="77777777" w:rsidR="00C7652D" w:rsidRDefault="00C7652D" w:rsidP="00C7652D">
            <w:pPr>
              <w:pStyle w:val="ListBullet"/>
              <w:numPr>
                <w:ilvl w:val="2"/>
                <w:numId w:val="1"/>
              </w:numPr>
            </w:pPr>
            <w:r>
              <w:t>Maintained an outstanding academic record with a 3.6 GPA throughout the Fall 2022 semester.</w:t>
            </w:r>
          </w:p>
          <w:p w14:paraId="047EB110" w14:textId="77777777" w:rsidR="00C7652D" w:rsidRDefault="00C7652D" w:rsidP="00C7652D">
            <w:pPr>
              <w:pStyle w:val="ListBullet"/>
            </w:pPr>
            <w:r>
              <w:t xml:space="preserve"> Deans’s List: Winter 2023</w:t>
            </w:r>
          </w:p>
          <w:p w14:paraId="0B5B6A30" w14:textId="77777777" w:rsidR="00C7652D" w:rsidRDefault="00C7652D" w:rsidP="00C7652D">
            <w:pPr>
              <w:pStyle w:val="ListBullet"/>
              <w:numPr>
                <w:ilvl w:val="2"/>
                <w:numId w:val="1"/>
              </w:numPr>
            </w:pPr>
            <w:r>
              <w:t>Achieved a 3.88 GPA during the Winter 2023 semester.</w:t>
            </w:r>
          </w:p>
          <w:p w14:paraId="2CA2DAA2" w14:textId="5C190AC8" w:rsidR="00BB74E5" w:rsidRDefault="00BB74E5" w:rsidP="00161AF0">
            <w:pPr>
              <w:pStyle w:val="ListBullet"/>
            </w:pPr>
            <w:r>
              <w:t xml:space="preserve">Relevant Coursework: Computer Programming 1 and 11 </w:t>
            </w:r>
          </w:p>
        </w:tc>
      </w:tr>
      <w:tr w:rsidR="00EE1BCF" w14:paraId="5C562945" w14:textId="77777777" w:rsidTr="00BB74E5">
        <w:trPr>
          <w:trHeight w:val="414"/>
        </w:trPr>
        <w:tc>
          <w:tcPr>
            <w:tcW w:w="7380" w:type="dxa"/>
            <w:gridSpan w:val="2"/>
            <w:tcBorders>
              <w:bottom w:val="single" w:sz="24" w:space="0" w:color="ACA8AA" w:themeColor="accent4"/>
            </w:tcBorders>
          </w:tcPr>
          <w:p w14:paraId="01C57201" w14:textId="1083E63F" w:rsidR="006C04A4" w:rsidRPr="001960D9" w:rsidRDefault="006C04A4" w:rsidP="00105D39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610" w:type="dxa"/>
            <w:gridSpan w:val="2"/>
            <w:tcBorders>
              <w:bottom w:val="single" w:sz="24" w:space="0" w:color="ACA8AA" w:themeColor="accent4"/>
            </w:tcBorders>
          </w:tcPr>
          <w:p w14:paraId="2349ABF2" w14:textId="5C4FAF48" w:rsidR="004D4E50" w:rsidRPr="00CE3B09" w:rsidRDefault="004D4E50" w:rsidP="00105D3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07A2B68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4FE5" w14:textId="77777777" w:rsidR="00864014" w:rsidRDefault="00864014" w:rsidP="001D4099">
      <w:pPr>
        <w:spacing w:line="240" w:lineRule="auto"/>
      </w:pPr>
      <w:r>
        <w:separator/>
      </w:r>
    </w:p>
  </w:endnote>
  <w:endnote w:type="continuationSeparator" w:id="0">
    <w:p w14:paraId="4A1BBF54" w14:textId="77777777" w:rsidR="00864014" w:rsidRDefault="0086401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CBE7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CAAE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48AC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0DEC4" w14:textId="77777777" w:rsidR="00864014" w:rsidRDefault="00864014" w:rsidP="001D4099">
      <w:pPr>
        <w:spacing w:line="240" w:lineRule="auto"/>
      </w:pPr>
      <w:r>
        <w:separator/>
      </w:r>
    </w:p>
  </w:footnote>
  <w:footnote w:type="continuationSeparator" w:id="0">
    <w:p w14:paraId="65B38321" w14:textId="77777777" w:rsidR="00864014" w:rsidRDefault="00864014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B053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6C6A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3015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FA0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512490"/>
    <w:multiLevelType w:val="hybridMultilevel"/>
    <w:tmpl w:val="B5CE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1"/>
  </w:num>
  <w:num w:numId="2" w16cid:durableId="1475752314">
    <w:abstractNumId w:val="4"/>
  </w:num>
  <w:num w:numId="3" w16cid:durableId="1017973236">
    <w:abstractNumId w:val="2"/>
  </w:num>
  <w:num w:numId="4" w16cid:durableId="1093479539">
    <w:abstractNumId w:val="0"/>
  </w:num>
  <w:num w:numId="5" w16cid:durableId="729381650">
    <w:abstractNumId w:val="3"/>
  </w:num>
  <w:num w:numId="6" w16cid:durableId="409234194">
    <w:abstractNumId w:val="0"/>
  </w:num>
  <w:num w:numId="7" w16cid:durableId="338318136">
    <w:abstractNumId w:val="0"/>
  </w:num>
  <w:num w:numId="8" w16cid:durableId="112290487">
    <w:abstractNumId w:val="0"/>
  </w:num>
  <w:num w:numId="9" w16cid:durableId="1637493084">
    <w:abstractNumId w:val="0"/>
  </w:num>
  <w:num w:numId="10" w16cid:durableId="41560618">
    <w:abstractNumId w:val="0"/>
  </w:num>
  <w:num w:numId="11" w16cid:durableId="7470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9"/>
    <w:rsid w:val="000524A9"/>
    <w:rsid w:val="000728A9"/>
    <w:rsid w:val="000761F2"/>
    <w:rsid w:val="00077271"/>
    <w:rsid w:val="000930DE"/>
    <w:rsid w:val="000E1FE9"/>
    <w:rsid w:val="00105D39"/>
    <w:rsid w:val="0012566A"/>
    <w:rsid w:val="00161AF0"/>
    <w:rsid w:val="00180710"/>
    <w:rsid w:val="001960D9"/>
    <w:rsid w:val="001D4099"/>
    <w:rsid w:val="001D7755"/>
    <w:rsid w:val="002203E2"/>
    <w:rsid w:val="00222532"/>
    <w:rsid w:val="00285995"/>
    <w:rsid w:val="00285F5A"/>
    <w:rsid w:val="002C06D6"/>
    <w:rsid w:val="002C7493"/>
    <w:rsid w:val="0030456C"/>
    <w:rsid w:val="00350D18"/>
    <w:rsid w:val="00382EA8"/>
    <w:rsid w:val="003C3279"/>
    <w:rsid w:val="003D135F"/>
    <w:rsid w:val="003F1B98"/>
    <w:rsid w:val="004303D4"/>
    <w:rsid w:val="00465DB3"/>
    <w:rsid w:val="0049434D"/>
    <w:rsid w:val="004D2889"/>
    <w:rsid w:val="004D4E50"/>
    <w:rsid w:val="00510684"/>
    <w:rsid w:val="00524FC7"/>
    <w:rsid w:val="0058199C"/>
    <w:rsid w:val="005937B7"/>
    <w:rsid w:val="005F56A3"/>
    <w:rsid w:val="00615397"/>
    <w:rsid w:val="00643E15"/>
    <w:rsid w:val="006C04A4"/>
    <w:rsid w:val="006D15E3"/>
    <w:rsid w:val="006D4618"/>
    <w:rsid w:val="006F4466"/>
    <w:rsid w:val="006F747B"/>
    <w:rsid w:val="0071566C"/>
    <w:rsid w:val="007215F6"/>
    <w:rsid w:val="00765025"/>
    <w:rsid w:val="00771172"/>
    <w:rsid w:val="00780B8E"/>
    <w:rsid w:val="00792B90"/>
    <w:rsid w:val="007A6961"/>
    <w:rsid w:val="007E2006"/>
    <w:rsid w:val="008073BD"/>
    <w:rsid w:val="00823601"/>
    <w:rsid w:val="00864014"/>
    <w:rsid w:val="00867C58"/>
    <w:rsid w:val="00886679"/>
    <w:rsid w:val="0089026C"/>
    <w:rsid w:val="0089139B"/>
    <w:rsid w:val="008B4069"/>
    <w:rsid w:val="008D169E"/>
    <w:rsid w:val="009566D7"/>
    <w:rsid w:val="009754D6"/>
    <w:rsid w:val="009B37B7"/>
    <w:rsid w:val="009D1FF3"/>
    <w:rsid w:val="00A15EB2"/>
    <w:rsid w:val="00A30F99"/>
    <w:rsid w:val="00A40DEC"/>
    <w:rsid w:val="00A66AFF"/>
    <w:rsid w:val="00AB76FC"/>
    <w:rsid w:val="00AD79E9"/>
    <w:rsid w:val="00B865B9"/>
    <w:rsid w:val="00B877AA"/>
    <w:rsid w:val="00BB74E5"/>
    <w:rsid w:val="00BE1520"/>
    <w:rsid w:val="00BF5962"/>
    <w:rsid w:val="00C065D1"/>
    <w:rsid w:val="00C35374"/>
    <w:rsid w:val="00C35EF0"/>
    <w:rsid w:val="00C44C24"/>
    <w:rsid w:val="00C7652D"/>
    <w:rsid w:val="00CC0FFE"/>
    <w:rsid w:val="00CE3B09"/>
    <w:rsid w:val="00D579C2"/>
    <w:rsid w:val="00D86211"/>
    <w:rsid w:val="00D92978"/>
    <w:rsid w:val="00E920FC"/>
    <w:rsid w:val="00EA3F5B"/>
    <w:rsid w:val="00EA604D"/>
    <w:rsid w:val="00ED111E"/>
    <w:rsid w:val="00EE1BCF"/>
    <w:rsid w:val="00F255EB"/>
    <w:rsid w:val="00F33A92"/>
    <w:rsid w:val="00F42731"/>
    <w:rsid w:val="00F62BAE"/>
    <w:rsid w:val="00F92CA8"/>
    <w:rsid w:val="00FA3628"/>
    <w:rsid w:val="00FA5B46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84A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YE%20ENOCH.%20J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8098793DA148B3826D7219E09AF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0A6CD-13F9-416A-BF81-732726E22DB9}"/>
      </w:docPartPr>
      <w:docPartBody>
        <w:p w:rsidR="00262FC0" w:rsidRDefault="00262FC0">
          <w:pPr>
            <w:pStyle w:val="0D8098793DA148B3826D7219E09AF497"/>
          </w:pPr>
          <w:r w:rsidRPr="003D135F">
            <w:t>www.greatsiteaddress.com</w:t>
          </w:r>
        </w:p>
      </w:docPartBody>
    </w:docPart>
    <w:docPart>
      <w:docPartPr>
        <w:name w:val="63D2E526FDDD4E8286C67E035762C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7AC02-FAD6-477C-8E0D-CD945F01BEAA}"/>
      </w:docPartPr>
      <w:docPartBody>
        <w:p w:rsidR="00262FC0" w:rsidRDefault="00262FC0">
          <w:pPr>
            <w:pStyle w:val="63D2E526FDDD4E8286C67E035762C39E"/>
          </w:pPr>
          <w:r w:rsidRPr="003F1B98">
            <w:t>Experience</w:t>
          </w:r>
        </w:p>
      </w:docPartBody>
    </w:docPart>
    <w:docPart>
      <w:docPartPr>
        <w:name w:val="A53AE0D6C7954C97BC7DFEBC6F293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11770-86EA-45BA-B219-8F79A67F32A1}"/>
      </w:docPartPr>
      <w:docPartBody>
        <w:p w:rsidR="00262FC0" w:rsidRDefault="00262FC0" w:rsidP="00262FC0">
          <w:pPr>
            <w:pStyle w:val="A53AE0D6C7954C97BC7DFEBC6F293C94"/>
          </w:pPr>
          <w:r w:rsidRPr="008D169E">
            <w:t>Skills</w:t>
          </w:r>
        </w:p>
      </w:docPartBody>
    </w:docPart>
    <w:docPart>
      <w:docPartPr>
        <w:name w:val="EC230423F7A74F069BC030D23832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4327E-6DCA-4F8C-8302-220BEB052D4B}"/>
      </w:docPartPr>
      <w:docPartBody>
        <w:p w:rsidR="006974D8" w:rsidRDefault="00D05853" w:rsidP="00D05853">
          <w:pPr>
            <w:pStyle w:val="EC230423F7A74F069BC030D238324429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C0"/>
    <w:rsid w:val="00262FC0"/>
    <w:rsid w:val="006974D8"/>
    <w:rsid w:val="00B82659"/>
    <w:rsid w:val="00D05853"/>
    <w:rsid w:val="00D40162"/>
    <w:rsid w:val="00F1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30423F7A74F069BC030D238324429">
    <w:name w:val="EC230423F7A74F069BC030D238324429"/>
    <w:rsid w:val="00D05853"/>
  </w:style>
  <w:style w:type="paragraph" w:customStyle="1" w:styleId="0D8098793DA148B3826D7219E09AF497">
    <w:name w:val="0D8098793DA148B3826D7219E09AF497"/>
  </w:style>
  <w:style w:type="paragraph" w:customStyle="1" w:styleId="63D2E526FDDD4E8286C67E035762C39E">
    <w:name w:val="63D2E526FDDD4E8286C67E035762C39E"/>
  </w:style>
  <w:style w:type="character" w:styleId="PlaceholderText">
    <w:name w:val="Placeholder Text"/>
    <w:basedOn w:val="DefaultParagraphFont"/>
    <w:uiPriority w:val="99"/>
    <w:semiHidden/>
    <w:rsid w:val="00262FC0"/>
    <w:rPr>
      <w:color w:val="808080"/>
    </w:rPr>
  </w:style>
  <w:style w:type="paragraph" w:customStyle="1" w:styleId="A53AE0D6C7954C97BC7DFEBC6F293C94">
    <w:name w:val="A53AE0D6C7954C97BC7DFEBC6F293C94"/>
    <w:rsid w:val="00262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2023-08-28T23:04:00Z</dcterms:created>
  <dcterms:modified xsi:type="dcterms:W3CDTF">2023-09-12T22:07:00Z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